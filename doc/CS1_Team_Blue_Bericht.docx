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:rsidR="005479A4" w:rsidRPr="005E3C39" w:rsidRDefault="00864A34" w:rsidP="009F5BCC">
            <w:pPr>
              <w:pStyle w:val="Titel"/>
              <w:rPr>
                <w:noProof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5322570" cy="3589655"/>
                  <wp:effectExtent l="0" t="0" r="0" b="0"/>
                  <wp:docPr id="2" name="Bild 1" descr="platzha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tzha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570" cy="358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9F5BCC" w:rsidRPr="005E3C39" w:rsidRDefault="00864A34" w:rsidP="009F5BCC">
            <w:pPr>
              <w:pStyle w:val="Titel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Case Study 1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Case Study 1</w:t>
            </w:r>
            <w:r>
              <w:fldChar w:fldCharType="end"/>
            </w:r>
          </w:p>
          <w:p w:rsidR="009F5BCC" w:rsidRPr="005E3C39" w:rsidRDefault="00864A34" w:rsidP="009F5BCC">
            <w:pPr>
              <w:pStyle w:val="Untertitel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App für Patiente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App für Patienten</w:t>
            </w:r>
            <w:r>
              <w:fldChar w:fldCharType="end"/>
            </w:r>
          </w:p>
          <w:p w:rsidR="009F5BCC" w:rsidRPr="005E3C39" w:rsidRDefault="009F5BCC" w:rsidP="009F5BCC"/>
          <w:p w:rsidR="009F5BCC" w:rsidRPr="005E3C39" w:rsidRDefault="00864A34" w:rsidP="009F5BC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am Blue: Pira Mahendran, Stefan Johner, Michel Murbach, Amin Ghodrati, Sabine Martin, Riza Ramsauer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Team Blue: Pira Mahendran, Stefan Johner, Michel Murbach, Amin Ghodrati, Sabine Martin, Riza Ramsauer</w:t>
            </w:r>
            <w:r>
              <w:rPr>
                <w:b/>
              </w:rPr>
              <w:fldChar w:fldCharType="end"/>
            </w:r>
          </w:p>
          <w:p w:rsidR="009F5BCC" w:rsidRPr="005E3C39" w:rsidRDefault="00864A34" w:rsidP="009F5BC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0.1 10.10.2014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V0.1 10.10.2014</w:t>
            </w:r>
            <w:r>
              <w:rPr>
                <w:b/>
              </w:rPr>
              <w:fldChar w:fldCharType="end"/>
            </w:r>
          </w:p>
        </w:tc>
      </w:tr>
      <w:tr w:rsidR="009F5BCC" w:rsidRPr="005E3C39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bookmarkStart w:id="0" w:name="Text1"/>
          <w:p w:rsidR="00A02D37" w:rsidRPr="005E3C39" w:rsidRDefault="006312CC" w:rsidP="00A02D37">
            <w:pPr>
              <w:pStyle w:val="RefFusszeile"/>
              <w:rPr>
                <w:color w:val="697D91"/>
                <w:szCs w:val="19"/>
              </w:rPr>
            </w:pPr>
            <w:r w:rsidRPr="005E3C39"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oder Fachbereich"/>
                  </w:textInput>
                </w:ffData>
              </w:fldChar>
            </w:r>
            <w:r w:rsidRPr="005E3C39">
              <w:rPr>
                <w:color w:val="697D91"/>
                <w:szCs w:val="19"/>
              </w:rPr>
              <w:instrText xml:space="preserve"> FORMTEXT </w:instrText>
            </w:r>
            <w:r w:rsidR="00F97575" w:rsidRPr="005E3C39">
              <w:rPr>
                <w:color w:val="697D91"/>
                <w:szCs w:val="19"/>
              </w:rPr>
            </w:r>
            <w:r w:rsidRPr="005E3C39">
              <w:rPr>
                <w:color w:val="697D91"/>
                <w:szCs w:val="19"/>
              </w:rPr>
              <w:fldChar w:fldCharType="separate"/>
            </w:r>
            <w:r w:rsidR="005B5FF7" w:rsidRPr="005E3C39">
              <w:rPr>
                <w:noProof/>
                <w:color w:val="697D91"/>
                <w:szCs w:val="19"/>
              </w:rPr>
              <w:t>Departement oder Fachbereich</w:t>
            </w:r>
            <w:r w:rsidRPr="005E3C39">
              <w:rPr>
                <w:color w:val="697D91"/>
                <w:szCs w:val="19"/>
              </w:rPr>
              <w:fldChar w:fldCharType="end"/>
            </w:r>
            <w:bookmarkEnd w:id="0"/>
          </w:p>
          <w:bookmarkStart w:id="1" w:name="Text2"/>
          <w:p w:rsidR="009F5BCC" w:rsidRPr="005E3C39" w:rsidRDefault="006312CC" w:rsidP="0065257C">
            <w:pPr>
              <w:pStyle w:val="Fuzeile"/>
            </w:pPr>
            <w:r w:rsidRPr="005E3C39">
              <w:rPr>
                <w:color w:val="697D91"/>
                <w:sz w:val="19"/>
                <w:szCs w:val="19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Abteilung"/>
                  </w:textInput>
                </w:ffData>
              </w:fldChar>
            </w:r>
            <w:r w:rsidRPr="005E3C39">
              <w:rPr>
                <w:color w:val="697D91"/>
                <w:sz w:val="19"/>
                <w:szCs w:val="19"/>
              </w:rPr>
              <w:instrText xml:space="preserve"> FORMTEXT </w:instrText>
            </w:r>
            <w:r w:rsidR="00F97575" w:rsidRPr="005E3C39">
              <w:rPr>
                <w:color w:val="697D91"/>
                <w:sz w:val="19"/>
                <w:szCs w:val="19"/>
              </w:rPr>
            </w:r>
            <w:r w:rsidRPr="005E3C39">
              <w:rPr>
                <w:color w:val="697D91"/>
                <w:sz w:val="19"/>
                <w:szCs w:val="19"/>
              </w:rPr>
              <w:fldChar w:fldCharType="separate"/>
            </w:r>
            <w:r w:rsidR="005B5FF7" w:rsidRPr="005E3C39">
              <w:rPr>
                <w:noProof/>
                <w:color w:val="697D91"/>
                <w:sz w:val="19"/>
                <w:szCs w:val="19"/>
              </w:rPr>
              <w:t>Abteilung</w:t>
            </w:r>
            <w:r w:rsidRPr="005E3C39">
              <w:rPr>
                <w:color w:val="697D91"/>
                <w:sz w:val="19"/>
                <w:szCs w:val="19"/>
              </w:rPr>
              <w:fldChar w:fldCharType="end"/>
            </w:r>
            <w:bookmarkEnd w:id="1"/>
          </w:p>
        </w:tc>
      </w:tr>
    </w:tbl>
    <w:p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:rsidR="00796682" w:rsidRPr="005E3C39" w:rsidRDefault="00796682"/>
    <w:p w:rsidR="004F7B96" w:rsidRPr="005E3C39" w:rsidRDefault="004F7B96"/>
    <w:p w:rsidR="00901AFC" w:rsidRPr="005B7D4A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380135554" w:history="1">
        <w:r w:rsidRPr="000266F3">
          <w:rPr>
            <w:rStyle w:val="Hyperlink"/>
            <w:noProof/>
          </w:rPr>
          <w:t>1</w:t>
        </w:r>
        <w:r w:rsidRPr="005B7D4A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Pr="000266F3">
          <w:rPr>
            <w:rStyle w:val="Hyperlink"/>
            <w:noProof/>
          </w:rPr>
          <w:t>Überschrift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380135555" w:history="1">
        <w:r w:rsidRPr="000266F3">
          <w:rPr>
            <w:rStyle w:val="Hyperlink"/>
            <w:noProof/>
          </w:rPr>
          <w:t>2</w:t>
        </w:r>
        <w:r w:rsidRPr="005B7D4A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Pr="000266F3">
          <w:rPr>
            <w:rStyle w:val="Hyperlink"/>
            <w:noProof/>
          </w:rPr>
          <w:t>Überschrift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380135556" w:history="1">
        <w:r w:rsidRPr="000266F3">
          <w:rPr>
            <w:rStyle w:val="Hyperlink"/>
            <w:noProof/>
          </w:rPr>
          <w:t>2.1 Überschrift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380135557" w:history="1">
        <w:r w:rsidRPr="000266F3">
          <w:rPr>
            <w:rStyle w:val="Hyperlink"/>
            <w:noProof/>
          </w:rPr>
          <w:t>2.2 Überschrift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380135558" w:history="1">
        <w:r w:rsidRPr="000266F3">
          <w:rPr>
            <w:rStyle w:val="Hyperlink"/>
            <w:noProof/>
          </w:rPr>
          <w:t>3</w:t>
        </w:r>
        <w:r w:rsidRPr="005B7D4A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Pr="000266F3">
          <w:rPr>
            <w:rStyle w:val="Hyperlink"/>
            <w:noProof/>
          </w:rPr>
          <w:t>Überschrift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380135559" w:history="1">
        <w:r w:rsidRPr="000266F3">
          <w:rPr>
            <w:rStyle w:val="Hyperlink"/>
            <w:noProof/>
          </w:rPr>
          <w:t>3.1 Überschrift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3"/>
        <w:tabs>
          <w:tab w:val="right" w:pos="9457"/>
        </w:tabs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380135560" w:history="1">
        <w:r w:rsidRPr="000266F3">
          <w:rPr>
            <w:rStyle w:val="Hyperlink"/>
            <w:noProof/>
          </w:rPr>
          <w:t>3.1.1 Überschrift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4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380135561" w:history="1">
        <w:r w:rsidRPr="000266F3">
          <w:rPr>
            <w:rStyle w:val="Hyperlink"/>
            <w:noProof/>
          </w:rPr>
          <w:t>3.1.1.1 Überschrift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5"/>
        <w:tabs>
          <w:tab w:val="right" w:pos="9457"/>
        </w:tabs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380135562" w:history="1">
        <w:r w:rsidRPr="000266F3">
          <w:rPr>
            <w:rStyle w:val="Hyperlink"/>
            <w:noProof/>
          </w:rPr>
          <w:t>3.1.1.1.1 Überschrift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380135563" w:history="1">
        <w:r w:rsidRPr="000266F3">
          <w:rPr>
            <w:rStyle w:val="Hyperlink"/>
            <w:noProof/>
          </w:rPr>
          <w:t>4</w:t>
        </w:r>
        <w:r w:rsidRPr="005B7D4A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Pr="000266F3">
          <w:rPr>
            <w:rStyle w:val="Hyperlink"/>
            <w:noProof/>
          </w:rPr>
          <w:t>Harum as enimusfuga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380135564" w:history="1">
        <w:r w:rsidRPr="000266F3">
          <w:rPr>
            <w:rStyle w:val="Hyperlink"/>
            <w:noProof/>
          </w:rPr>
          <w:t>5</w:t>
        </w:r>
        <w:r w:rsidRPr="005B7D4A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Pr="000266F3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380135565" w:history="1">
        <w:r w:rsidRPr="000266F3">
          <w:rPr>
            <w:rStyle w:val="Hyperlink"/>
            <w:noProof/>
          </w:rPr>
          <w:t>6</w:t>
        </w:r>
        <w:r w:rsidRPr="005B7D4A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Pr="000266F3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380135566" w:history="1">
        <w:r w:rsidRPr="000266F3">
          <w:rPr>
            <w:rStyle w:val="Hyperlink"/>
            <w:noProof/>
          </w:rPr>
          <w:t>7</w:t>
        </w:r>
        <w:r w:rsidRPr="005B7D4A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Pr="000266F3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380135567" w:history="1">
        <w:r w:rsidRPr="000266F3">
          <w:rPr>
            <w:rStyle w:val="Hyperlink"/>
            <w:noProof/>
          </w:rPr>
          <w:t>8</w:t>
        </w:r>
        <w:r w:rsidRPr="005B7D4A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Pr="000266F3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380135568" w:history="1">
        <w:r w:rsidRPr="000266F3">
          <w:rPr>
            <w:rStyle w:val="Hyperlink"/>
            <w:noProof/>
          </w:rPr>
          <w:t>9</w:t>
        </w:r>
        <w:r w:rsidRPr="005B7D4A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Pr="000266F3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1AFC" w:rsidRPr="005B7D4A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380135569" w:history="1">
        <w:r w:rsidRPr="000266F3">
          <w:rPr>
            <w:rStyle w:val="Hyperlink"/>
            <w:noProof/>
          </w:rPr>
          <w:t>10</w:t>
        </w:r>
        <w:r w:rsidRPr="005B7D4A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Pr="000266F3">
          <w:rPr>
            <w:rStyle w:val="Hyperlink"/>
            <w:noProof/>
          </w:rPr>
          <w:t>Versionskontrolle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4A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12CC" w:rsidRPr="005E3C39" w:rsidRDefault="00901AFC">
      <w:r>
        <w:fldChar w:fldCharType="end"/>
      </w:r>
    </w:p>
    <w:p w:rsidR="006312CC" w:rsidRPr="005E3C39" w:rsidRDefault="006312CC" w:rsidP="007050ED">
      <w:pPr>
        <w:pStyle w:val="berschrift1"/>
      </w:pPr>
      <w:r w:rsidRPr="005E3C39">
        <w:br w:type="page"/>
      </w:r>
      <w:r w:rsidR="00864A34">
        <w:lastRenderedPageBreak/>
        <w:t>Design Thinking</w:t>
      </w:r>
    </w:p>
    <w:p w:rsidR="00864A34" w:rsidRDefault="00864A34" w:rsidP="00864A34">
      <w:pPr>
        <w:pStyle w:val="berschrift2"/>
      </w:pPr>
      <w:r>
        <w:t>Scoping</w:t>
      </w:r>
    </w:p>
    <w:p w:rsidR="0035743C" w:rsidRPr="0035743C" w:rsidRDefault="0035743C" w:rsidP="0035743C">
      <w:r>
        <w:t>Ein Patient kann sich anhand einer mobilen App über die aktuellen Termine, Behandlungen und über die Medikation informieren.</w:t>
      </w:r>
    </w:p>
    <w:p w:rsidR="001C4B4E" w:rsidRDefault="00864A34" w:rsidP="00864A34">
      <w:pPr>
        <w:pStyle w:val="berschrift2"/>
      </w:pPr>
      <w:r>
        <w:t>Research</w:t>
      </w:r>
    </w:p>
    <w:p w:rsidR="0035743C" w:rsidRDefault="0035743C" w:rsidP="0035743C">
      <w:r>
        <w:t xml:space="preserve">In der Internet-Recherche haben wir folgende Punkte herausgefunden: </w:t>
      </w:r>
    </w:p>
    <w:p w:rsidR="0035743C" w:rsidRDefault="0035743C" w:rsidP="0035743C">
      <w:pPr>
        <w:pStyle w:val="Listenabsatz"/>
        <w:numPr>
          <w:ilvl w:val="0"/>
          <w:numId w:val="34"/>
        </w:numPr>
      </w:pPr>
      <w:r>
        <w:t>Es gibt ähnliche Punkte im Bereich Assisted Living</w:t>
      </w:r>
    </w:p>
    <w:p w:rsidR="0035743C" w:rsidRDefault="0035743C" w:rsidP="0035743C">
      <w:pPr>
        <w:pStyle w:val="Listenabsatz"/>
        <w:numPr>
          <w:ilvl w:val="0"/>
          <w:numId w:val="34"/>
        </w:numPr>
      </w:pPr>
      <w:commentRangeStart w:id="2"/>
      <w:r>
        <w:t>Die App könnte für Patienten in den Bereichen Suchtmedizin, Sozialdienst und Rehabilitation ausgelegt werden</w:t>
      </w:r>
      <w:commentRangeEnd w:id="2"/>
      <w:r>
        <w:rPr>
          <w:rStyle w:val="Kommentarzeichen"/>
        </w:rPr>
        <w:commentReference w:id="2"/>
      </w:r>
    </w:p>
    <w:p w:rsidR="0035743C" w:rsidRDefault="00D6683F" w:rsidP="0035743C">
      <w:pPr>
        <w:pStyle w:val="Listenabsatz"/>
        <w:numPr>
          <w:ilvl w:val="0"/>
          <w:numId w:val="34"/>
        </w:numPr>
      </w:pPr>
      <w:r>
        <w:t>Folgende Punkte bezüglich Sprache und Kultur sollten in die App einfliessen: Mehrsprachigkeit</w:t>
      </w:r>
      <w:r w:rsidR="00DF3C0F">
        <w:t xml:space="preserve">, </w:t>
      </w:r>
      <w:r>
        <w:t xml:space="preserve">Einschränkung der Funktionen </w:t>
      </w:r>
      <w:r w:rsidR="00DF3C0F">
        <w:t>der App durch den Benutzer</w:t>
      </w:r>
    </w:p>
    <w:p w:rsidR="00DF3C0F" w:rsidRPr="0035743C" w:rsidRDefault="00DF3C0F" w:rsidP="00DF3C0F">
      <w:pPr>
        <w:pStyle w:val="Listenabsatz"/>
      </w:pPr>
    </w:p>
    <w:p w:rsidR="0035743C" w:rsidRDefault="0035743C" w:rsidP="0035743C">
      <w:r>
        <w:t xml:space="preserve">Wir haben ein Interview mit XXX durchführen können. </w:t>
      </w:r>
    </w:p>
    <w:p w:rsidR="0035743C" w:rsidRDefault="0035743C" w:rsidP="0035743C">
      <w:r>
        <w:t xml:space="preserve">Im Vorfeld haben wir folgende Fragen definiert: </w:t>
      </w:r>
    </w:p>
    <w:p w:rsidR="0035743C" w:rsidRDefault="00D6683F" w:rsidP="0035743C">
      <w:pPr>
        <w:pStyle w:val="Listenabsatz"/>
        <w:numPr>
          <w:ilvl w:val="0"/>
          <w:numId w:val="32"/>
        </w:numPr>
      </w:pPr>
      <w:r>
        <w:t>Was sind die Bedürfnisse an eine App?</w:t>
      </w:r>
    </w:p>
    <w:p w:rsidR="00D6683F" w:rsidRDefault="00D6683F" w:rsidP="0035743C">
      <w:pPr>
        <w:pStyle w:val="Listenabsatz"/>
        <w:numPr>
          <w:ilvl w:val="0"/>
          <w:numId w:val="32"/>
        </w:numPr>
      </w:pPr>
      <w:r>
        <w:t>Was ist die Hauptschwierigkeit bei der Terminvereinbarung?</w:t>
      </w:r>
    </w:p>
    <w:p w:rsidR="00D6683F" w:rsidRDefault="00D6683F" w:rsidP="0035743C">
      <w:pPr>
        <w:pStyle w:val="Listenabsatz"/>
        <w:numPr>
          <w:ilvl w:val="0"/>
          <w:numId w:val="32"/>
        </w:numPr>
      </w:pPr>
      <w:r>
        <w:t>Bitte zeichnen Sie uns auf, wie Sie sich die Termin-/Behandlungs-/Medikationsoberfläche vorstellen</w:t>
      </w:r>
    </w:p>
    <w:p w:rsidR="00D6683F" w:rsidRDefault="00D6683F" w:rsidP="0035743C">
      <w:pPr>
        <w:pStyle w:val="Listenabsatz"/>
        <w:numPr>
          <w:ilvl w:val="0"/>
          <w:numId w:val="32"/>
        </w:numPr>
      </w:pPr>
      <w:r>
        <w:t>Gibt es Punkte in der Behandlung/Therapie an die der Patient regelmässig erinnert werden muss?</w:t>
      </w:r>
    </w:p>
    <w:p w:rsidR="00D6683F" w:rsidRDefault="00D6683F" w:rsidP="0035743C">
      <w:pPr>
        <w:pStyle w:val="Listenabsatz"/>
        <w:numPr>
          <w:ilvl w:val="0"/>
          <w:numId w:val="32"/>
        </w:numPr>
      </w:pPr>
      <w:r>
        <w:t>Welche Probleme gibt es bei der Medikation mit den Patienten?</w:t>
      </w:r>
    </w:p>
    <w:p w:rsidR="00D6683F" w:rsidRDefault="00D6683F" w:rsidP="0035743C">
      <w:pPr>
        <w:pStyle w:val="Listenabsatz"/>
        <w:numPr>
          <w:ilvl w:val="0"/>
          <w:numId w:val="32"/>
        </w:numPr>
      </w:pPr>
      <w:r>
        <w:t>Wie detailliert sollen Therapieanweisungen/-erinnerungen für den Patienten sein?</w:t>
      </w:r>
    </w:p>
    <w:p w:rsidR="00D6683F" w:rsidRDefault="00D6683F" w:rsidP="0035743C">
      <w:pPr>
        <w:pStyle w:val="Listenabsatz"/>
        <w:numPr>
          <w:ilvl w:val="0"/>
          <w:numId w:val="32"/>
        </w:numPr>
      </w:pPr>
      <w:r>
        <w:t>[Patient:]Wie häufig und wie viele Medikamente müssen Sie täglich einnehmen?</w:t>
      </w:r>
    </w:p>
    <w:p w:rsidR="00D6683F" w:rsidRPr="0035743C" w:rsidRDefault="00D6683F" w:rsidP="0035743C">
      <w:pPr>
        <w:pStyle w:val="Listenabsatz"/>
        <w:numPr>
          <w:ilvl w:val="0"/>
          <w:numId w:val="32"/>
        </w:numPr>
      </w:pPr>
      <w:r>
        <w:t>[Patient:]Wie schwierig ist es für sie, regelmässig und korrekt Medikamente einzunehmen? Würde Ihnen eine Erinnerungs-App dabei helfen?</w:t>
      </w:r>
      <w:bookmarkStart w:id="3" w:name="_GoBack"/>
      <w:bookmarkEnd w:id="3"/>
    </w:p>
    <w:p w:rsidR="00864A34" w:rsidRDefault="00864A34" w:rsidP="00864A34">
      <w:pPr>
        <w:pStyle w:val="berschrift2"/>
      </w:pPr>
      <w:r>
        <w:t>Synthesize</w:t>
      </w:r>
    </w:p>
    <w:p w:rsidR="00864A34" w:rsidRDefault="00864A34" w:rsidP="00864A34">
      <w:pPr>
        <w:pStyle w:val="berschrift2"/>
      </w:pPr>
      <w:r>
        <w:t>Design</w:t>
      </w:r>
    </w:p>
    <w:p w:rsidR="00864A34" w:rsidRDefault="00864A34" w:rsidP="00864A34">
      <w:pPr>
        <w:pStyle w:val="berschrift2"/>
      </w:pPr>
      <w:r>
        <w:t>Prototyping</w:t>
      </w:r>
    </w:p>
    <w:p w:rsidR="00864A34" w:rsidRPr="00864A34" w:rsidRDefault="00864A34" w:rsidP="00864A34">
      <w:pPr>
        <w:pStyle w:val="berschrift2"/>
      </w:pPr>
      <w:r>
        <w:t>Validate</w:t>
      </w:r>
    </w:p>
    <w:p w:rsidR="006D6738" w:rsidRPr="005E3C39" w:rsidRDefault="006D6738" w:rsidP="00864A34">
      <w:pPr>
        <w:pStyle w:val="berschrift1"/>
      </w:pPr>
    </w:p>
    <w:p w:rsidR="006D6738" w:rsidRPr="005E3C39" w:rsidRDefault="006D6738" w:rsidP="006254BF"/>
    <w:p w:rsidR="00511D21" w:rsidRPr="005E3C39" w:rsidRDefault="00511D21" w:rsidP="00511D21">
      <w:pPr>
        <w:pStyle w:val="berschrift1"/>
      </w:pPr>
      <w:bookmarkStart w:id="4" w:name="_Toc380135564"/>
      <w:r w:rsidRPr="005E3C39">
        <w:t>Abbildungsverzeichnis</w:t>
      </w:r>
      <w:bookmarkEnd w:id="4"/>
    </w:p>
    <w:p w:rsidR="006F7567" w:rsidRPr="005E3C39" w:rsidRDefault="006F7567">
      <w:pPr>
        <w:pStyle w:val="Abbildungsverzeichnis"/>
        <w:tabs>
          <w:tab w:val="right" w:pos="9457"/>
        </w:tabs>
        <w:rPr>
          <w:rFonts w:ascii="Calibri" w:eastAsia="Times New Roman" w:hAnsi="Calibri"/>
          <w:noProof/>
          <w:sz w:val="22"/>
          <w:szCs w:val="22"/>
          <w:lang w:eastAsia="de-CH"/>
        </w:rPr>
      </w:pPr>
      <w:r w:rsidRPr="005E3C39">
        <w:fldChar w:fldCharType="begin"/>
      </w:r>
      <w:r w:rsidRPr="005E3C39">
        <w:instrText xml:space="preserve"> TOC \c "Abbildung" </w:instrText>
      </w:r>
      <w:r w:rsidRPr="005E3C39">
        <w:fldChar w:fldCharType="separate"/>
      </w:r>
      <w:r w:rsidRPr="005E3C39">
        <w:rPr>
          <w:noProof/>
        </w:rPr>
        <w:t>Abbildung 1: Et ut aut isti repuditis qui ium</w:t>
      </w:r>
      <w:r w:rsidRPr="005E3C39">
        <w:rPr>
          <w:noProof/>
        </w:rPr>
        <w:tab/>
      </w:r>
      <w:r w:rsidRPr="005E3C39">
        <w:rPr>
          <w:noProof/>
        </w:rPr>
        <w:fldChar w:fldCharType="begin"/>
      </w:r>
      <w:r w:rsidRPr="005E3C39">
        <w:rPr>
          <w:noProof/>
        </w:rPr>
        <w:instrText xml:space="preserve"> PAGEREF _Toc360784981 \h </w:instrText>
      </w:r>
      <w:r w:rsidRPr="005E3C39">
        <w:rPr>
          <w:noProof/>
        </w:rPr>
      </w:r>
      <w:r w:rsidRPr="005E3C39">
        <w:rPr>
          <w:noProof/>
        </w:rPr>
        <w:fldChar w:fldCharType="separate"/>
      </w:r>
      <w:r w:rsidR="00864A34">
        <w:rPr>
          <w:noProof/>
        </w:rPr>
        <w:t>2</w:t>
      </w:r>
      <w:r w:rsidRPr="005E3C39">
        <w:rPr>
          <w:noProof/>
        </w:rPr>
        <w:fldChar w:fldCharType="end"/>
      </w:r>
    </w:p>
    <w:p w:rsidR="00511D21" w:rsidRPr="005E3C39" w:rsidRDefault="006F7567" w:rsidP="00511D21">
      <w:r w:rsidRPr="005E3C39">
        <w:fldChar w:fldCharType="end"/>
      </w:r>
    </w:p>
    <w:p w:rsidR="00511D21" w:rsidRPr="005E3C39" w:rsidRDefault="00511D21" w:rsidP="00511D21">
      <w:pPr>
        <w:pStyle w:val="berschrift1"/>
      </w:pPr>
      <w:bookmarkStart w:id="5" w:name="_Toc380135565"/>
      <w:r w:rsidRPr="005E3C39">
        <w:t>Tabellenverzeichnis</w:t>
      </w:r>
      <w:bookmarkEnd w:id="5"/>
    </w:p>
    <w:p w:rsidR="00CA7D54" w:rsidRPr="005E3C39" w:rsidRDefault="00CA7D54">
      <w:pPr>
        <w:pStyle w:val="Abbildungsverzeichnis"/>
        <w:tabs>
          <w:tab w:val="right" w:pos="9457"/>
        </w:tabs>
        <w:rPr>
          <w:noProof/>
        </w:rPr>
      </w:pPr>
      <w:r w:rsidRPr="005E3C39">
        <w:rPr>
          <w:b/>
          <w:bCs/>
          <w:noProof/>
        </w:rPr>
        <w:fldChar w:fldCharType="begin"/>
      </w:r>
      <w:r w:rsidRPr="005E3C39">
        <w:rPr>
          <w:b/>
          <w:bCs/>
          <w:noProof/>
        </w:rPr>
        <w:instrText xml:space="preserve"> TOC \c "Tabelle" </w:instrText>
      </w:r>
      <w:r w:rsidRPr="005E3C39">
        <w:rPr>
          <w:b/>
          <w:bCs/>
          <w:noProof/>
        </w:rPr>
        <w:fldChar w:fldCharType="separate"/>
      </w:r>
      <w:r w:rsidRPr="005E3C39">
        <w:rPr>
          <w:noProof/>
        </w:rPr>
        <w:t>Tabelle 1: Et ut aut isti repuditis qui ium</w:t>
      </w:r>
      <w:r w:rsidRPr="005E3C39">
        <w:rPr>
          <w:noProof/>
        </w:rPr>
        <w:tab/>
      </w:r>
      <w:r w:rsidRPr="005E3C39">
        <w:rPr>
          <w:noProof/>
        </w:rPr>
        <w:fldChar w:fldCharType="begin"/>
      </w:r>
      <w:r w:rsidRPr="005E3C39">
        <w:rPr>
          <w:noProof/>
        </w:rPr>
        <w:instrText xml:space="preserve"> PAGEREF _Toc360784818 \h </w:instrText>
      </w:r>
      <w:r w:rsidRPr="005E3C39">
        <w:rPr>
          <w:noProof/>
        </w:rPr>
      </w:r>
      <w:r w:rsidRPr="005E3C39">
        <w:rPr>
          <w:noProof/>
        </w:rPr>
        <w:fldChar w:fldCharType="separate"/>
      </w:r>
      <w:r w:rsidR="00864A34">
        <w:rPr>
          <w:noProof/>
        </w:rPr>
        <w:t>2</w:t>
      </w:r>
      <w:r w:rsidRPr="005E3C39">
        <w:rPr>
          <w:noProof/>
        </w:rPr>
        <w:fldChar w:fldCharType="end"/>
      </w:r>
    </w:p>
    <w:p w:rsidR="00511D21" w:rsidRPr="005E3C39" w:rsidRDefault="00CA7D54" w:rsidP="00511D21">
      <w:r w:rsidRPr="005E3C39">
        <w:rPr>
          <w:b/>
          <w:bCs/>
          <w:noProof/>
        </w:rPr>
        <w:fldChar w:fldCharType="end"/>
      </w:r>
    </w:p>
    <w:p w:rsidR="00511D21" w:rsidRPr="005E3C39" w:rsidRDefault="00511D21" w:rsidP="00511D21">
      <w:pPr>
        <w:pStyle w:val="berschrift1"/>
      </w:pPr>
      <w:bookmarkStart w:id="6" w:name="_Toc380135566"/>
      <w:r w:rsidRPr="005E3C39">
        <w:lastRenderedPageBreak/>
        <w:t>Glossar</w:t>
      </w:r>
      <w:bookmarkEnd w:id="6"/>
    </w:p>
    <w:p w:rsidR="00511D21" w:rsidRPr="005E3C39" w:rsidRDefault="00511D21" w:rsidP="00511D21">
      <w:pPr>
        <w:rPr>
          <w:b/>
        </w:rPr>
      </w:pPr>
      <w:r w:rsidRPr="005E3C39">
        <w:rPr>
          <w:b/>
        </w:rPr>
        <w:t>Auinweon</w:t>
      </w:r>
    </w:p>
    <w:p w:rsidR="00511D21" w:rsidRPr="005E3C39" w:rsidRDefault="00511D21" w:rsidP="00511D21">
      <w:pPr>
        <w:pStyle w:val="Verzeichnis"/>
      </w:pPr>
      <w:r w:rsidRPr="005E3C39">
        <w:t>Et ut aut isti repuditis qui ium</w:t>
      </w:r>
      <w:r w:rsidR="00E43329" w:rsidRPr="005E3C39">
        <w:tab/>
      </w:r>
      <w:r w:rsidRPr="005E3C39">
        <w:t>7</w:t>
      </w:r>
    </w:p>
    <w:p w:rsidR="006F7567" w:rsidRPr="005E3C39" w:rsidRDefault="00511D21" w:rsidP="00511D21">
      <w:pPr>
        <w:pStyle w:val="berschrift1"/>
      </w:pPr>
      <w:bookmarkStart w:id="7" w:name="_Toc380135567"/>
      <w:r w:rsidRPr="005E3C39">
        <w:t>Literaturverzeichnis</w:t>
      </w:r>
      <w:bookmarkEnd w:id="7"/>
    </w:p>
    <w:p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7</w:t>
      </w:r>
    </w:p>
    <w:p w:rsidR="00511D21" w:rsidRPr="005E3C39" w:rsidRDefault="00511D21" w:rsidP="00511D21">
      <w:pPr>
        <w:pStyle w:val="berschrift1"/>
      </w:pPr>
      <w:bookmarkStart w:id="8" w:name="_Toc380135568"/>
      <w:r w:rsidRPr="005E3C39">
        <w:t>Anhang</w:t>
      </w:r>
      <w:bookmarkEnd w:id="8"/>
    </w:p>
    <w:p w:rsidR="006D6738" w:rsidRPr="005E3C39" w:rsidRDefault="00511D21" w:rsidP="00511D21">
      <w:pPr>
        <w:pStyle w:val="berschrift1"/>
      </w:pPr>
      <w:bookmarkStart w:id="9" w:name="_Toc380135569"/>
      <w:r w:rsidRPr="005E3C39">
        <w:t>Versionskontrolle</w:t>
      </w:r>
      <w:bookmarkEnd w:id="9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:rsidTr="00ED6401">
        <w:trPr>
          <w:trHeight w:val="11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5E3C39" w:rsidRDefault="00511D21" w:rsidP="00C6727C">
            <w:r w:rsidRPr="005E3C39">
              <w:t>0.1</w:t>
            </w:r>
          </w:p>
        </w:tc>
        <w:tc>
          <w:tcPr>
            <w:tcW w:w="1620" w:type="dxa"/>
            <w:shd w:val="clear" w:color="auto" w:fill="E6E6E6"/>
          </w:tcPr>
          <w:p w:rsidR="00511D21" w:rsidRPr="005E3C39" w:rsidRDefault="0035743C" w:rsidP="00C6727C">
            <w:r>
              <w:t>10.10.2014</w:t>
            </w:r>
          </w:p>
        </w:tc>
        <w:tc>
          <w:tcPr>
            <w:tcW w:w="3594" w:type="dxa"/>
            <w:shd w:val="clear" w:color="auto" w:fill="E6E6E6"/>
          </w:tcPr>
          <w:p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098" w:type="dxa"/>
            <w:shd w:val="clear" w:color="auto" w:fill="E6E6E6"/>
          </w:tcPr>
          <w:p w:rsidR="00511D21" w:rsidRPr="005E3C39" w:rsidRDefault="0035743C" w:rsidP="00C6727C">
            <w:r>
              <w:t>Stefan Johner</w:t>
            </w:r>
          </w:p>
        </w:tc>
      </w:tr>
      <w:tr w:rsidR="00511D21" w:rsidRPr="005E3C39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5E3C39" w:rsidRDefault="00511D21" w:rsidP="00C6727C"/>
        </w:tc>
        <w:tc>
          <w:tcPr>
            <w:tcW w:w="1620" w:type="dxa"/>
            <w:shd w:val="clear" w:color="auto" w:fill="E6E6E6"/>
          </w:tcPr>
          <w:p w:rsidR="00511D21" w:rsidRPr="005E3C39" w:rsidRDefault="00511D21" w:rsidP="00C6727C"/>
        </w:tc>
        <w:tc>
          <w:tcPr>
            <w:tcW w:w="3594" w:type="dxa"/>
            <w:shd w:val="clear" w:color="auto" w:fill="E6E6E6"/>
          </w:tcPr>
          <w:p w:rsidR="00511D21" w:rsidRPr="005E3C39" w:rsidRDefault="00511D21" w:rsidP="00C6727C"/>
        </w:tc>
        <w:tc>
          <w:tcPr>
            <w:tcW w:w="2098" w:type="dxa"/>
            <w:shd w:val="clear" w:color="auto" w:fill="E6E6E6"/>
          </w:tcPr>
          <w:p w:rsidR="00511D21" w:rsidRPr="005E3C39" w:rsidRDefault="00511D21" w:rsidP="00C6727C"/>
        </w:tc>
      </w:tr>
      <w:tr w:rsidR="00511D21" w:rsidRPr="005E3C39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5E3C39" w:rsidRDefault="00511D21" w:rsidP="00C6727C"/>
        </w:tc>
        <w:tc>
          <w:tcPr>
            <w:tcW w:w="1620" w:type="dxa"/>
            <w:shd w:val="clear" w:color="auto" w:fill="E6E6E6"/>
          </w:tcPr>
          <w:p w:rsidR="00511D21" w:rsidRPr="005E3C39" w:rsidRDefault="00511D21" w:rsidP="00C6727C"/>
        </w:tc>
        <w:tc>
          <w:tcPr>
            <w:tcW w:w="3594" w:type="dxa"/>
            <w:shd w:val="clear" w:color="auto" w:fill="E6E6E6"/>
          </w:tcPr>
          <w:p w:rsidR="00511D21" w:rsidRPr="005E3C39" w:rsidRDefault="00511D21" w:rsidP="00C6727C"/>
        </w:tc>
        <w:tc>
          <w:tcPr>
            <w:tcW w:w="2098" w:type="dxa"/>
            <w:shd w:val="clear" w:color="auto" w:fill="E6E6E6"/>
          </w:tcPr>
          <w:p w:rsidR="00511D21" w:rsidRPr="005E3C39" w:rsidRDefault="00511D21" w:rsidP="00C6727C"/>
        </w:tc>
      </w:tr>
    </w:tbl>
    <w:p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tefan Johner" w:date="2014-10-10T10:37:00Z" w:initials="SJ">
    <w:p w:rsidR="0035743C" w:rsidRDefault="0035743C">
      <w:pPr>
        <w:pStyle w:val="Kommentartext"/>
      </w:pPr>
      <w:r>
        <w:rPr>
          <w:rStyle w:val="Kommentarzeichen"/>
        </w:rPr>
        <w:annotationRef/>
      </w:r>
      <w:r>
        <w:t>Ev. Umformulieren?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D0F" w:rsidRDefault="00541D0F" w:rsidP="006312E0">
      <w:pPr>
        <w:spacing w:line="240" w:lineRule="auto"/>
      </w:pPr>
      <w:r>
        <w:separator/>
      </w:r>
    </w:p>
  </w:endnote>
  <w:endnote w:type="continuationSeparator" w:id="0">
    <w:p w:rsidR="00541D0F" w:rsidRDefault="00541D0F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D5" w:rsidRDefault="006636D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57C" w:rsidRPr="00052655" w:rsidRDefault="00864A34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6683F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D6683F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Fachhochschule | </w:t>
    </w:r>
    <w:r w:rsidR="00DD41BF" w:rsidRPr="00052655">
      <w:rPr>
        <w:color w:val="697D91"/>
        <w:lang w:val="fr-CH"/>
      </w:rPr>
      <w:t>Haute école spécialisée bernoise | Bern University of Applied Sciences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D5" w:rsidRDefault="006636D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D0F" w:rsidRDefault="00541D0F" w:rsidP="006312E0">
      <w:pPr>
        <w:spacing w:line="240" w:lineRule="auto"/>
      </w:pPr>
    </w:p>
  </w:footnote>
  <w:footnote w:type="continuationSeparator" w:id="0">
    <w:p w:rsidR="00541D0F" w:rsidRDefault="00541D0F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D5" w:rsidRDefault="006636D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Pr="001F1B9C" w:rsidRDefault="00864A34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Default="00864A34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3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43CF1E39"/>
    <w:multiLevelType w:val="hybridMultilevel"/>
    <w:tmpl w:val="6644B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2767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692B7227"/>
    <w:multiLevelType w:val="hybridMultilevel"/>
    <w:tmpl w:val="2820E1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691BB8"/>
    <w:multiLevelType w:val="hybridMultilevel"/>
    <w:tmpl w:val="4B94E4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5"/>
  </w:num>
  <w:num w:numId="13">
    <w:abstractNumId w:val="11"/>
  </w:num>
  <w:num w:numId="14">
    <w:abstractNumId w:val="18"/>
  </w:num>
  <w:num w:numId="15">
    <w:abstractNumId w:val="17"/>
  </w:num>
  <w:num w:numId="16">
    <w:abstractNumId w:val="14"/>
  </w:num>
  <w:num w:numId="17">
    <w:abstractNumId w:val="10"/>
  </w:num>
  <w:num w:numId="18">
    <w:abstractNumId w:val="28"/>
  </w:num>
  <w:num w:numId="19">
    <w:abstractNumId w:val="20"/>
  </w:num>
  <w:num w:numId="20">
    <w:abstractNumId w:val="29"/>
  </w:num>
  <w:num w:numId="21">
    <w:abstractNumId w:val="33"/>
  </w:num>
  <w:num w:numId="22">
    <w:abstractNumId w:val="15"/>
  </w:num>
  <w:num w:numId="23">
    <w:abstractNumId w:val="26"/>
  </w:num>
  <w:num w:numId="24">
    <w:abstractNumId w:val="23"/>
  </w:num>
  <w:num w:numId="25">
    <w:abstractNumId w:val="16"/>
  </w:num>
  <w:num w:numId="26">
    <w:abstractNumId w:val="21"/>
  </w:num>
  <w:num w:numId="27">
    <w:abstractNumId w:val="19"/>
  </w:num>
  <w:num w:numId="28">
    <w:abstractNumId w:val="27"/>
  </w:num>
  <w:num w:numId="29">
    <w:abstractNumId w:val="22"/>
  </w:num>
  <w:num w:numId="30">
    <w:abstractNumId w:val="12"/>
  </w:num>
  <w:num w:numId="31">
    <w:abstractNumId w:val="32"/>
  </w:num>
  <w:num w:numId="32">
    <w:abstractNumId w:val="30"/>
  </w:num>
  <w:num w:numId="33">
    <w:abstractNumId w:val="3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34"/>
    <w:rsid w:val="00003CF0"/>
    <w:rsid w:val="00035727"/>
    <w:rsid w:val="00052655"/>
    <w:rsid w:val="00095C44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5743C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D7D20"/>
    <w:rsid w:val="004F7B96"/>
    <w:rsid w:val="00511D21"/>
    <w:rsid w:val="00520CA3"/>
    <w:rsid w:val="00530949"/>
    <w:rsid w:val="0053118D"/>
    <w:rsid w:val="00541D0F"/>
    <w:rsid w:val="005479A4"/>
    <w:rsid w:val="00552732"/>
    <w:rsid w:val="00556E27"/>
    <w:rsid w:val="005B5FF7"/>
    <w:rsid w:val="005B7D4A"/>
    <w:rsid w:val="005E3C39"/>
    <w:rsid w:val="005F7206"/>
    <w:rsid w:val="00617613"/>
    <w:rsid w:val="006254BF"/>
    <w:rsid w:val="00630349"/>
    <w:rsid w:val="006312CC"/>
    <w:rsid w:val="006312E0"/>
    <w:rsid w:val="0065257C"/>
    <w:rsid w:val="006542BD"/>
    <w:rsid w:val="006636D5"/>
    <w:rsid w:val="00683799"/>
    <w:rsid w:val="0069632F"/>
    <w:rsid w:val="006B0C5B"/>
    <w:rsid w:val="006D6738"/>
    <w:rsid w:val="006E46AC"/>
    <w:rsid w:val="006F7567"/>
    <w:rsid w:val="007050ED"/>
    <w:rsid w:val="00720853"/>
    <w:rsid w:val="00730698"/>
    <w:rsid w:val="00761683"/>
    <w:rsid w:val="00796682"/>
    <w:rsid w:val="007B4AC6"/>
    <w:rsid w:val="007D6F67"/>
    <w:rsid w:val="007E6849"/>
    <w:rsid w:val="00800BF2"/>
    <w:rsid w:val="00864A34"/>
    <w:rsid w:val="00871EEF"/>
    <w:rsid w:val="008B6910"/>
    <w:rsid w:val="008D3A9F"/>
    <w:rsid w:val="008D61F6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F2467"/>
    <w:rsid w:val="009F5BCC"/>
    <w:rsid w:val="00A02C21"/>
    <w:rsid w:val="00A02D37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D2F69"/>
    <w:rsid w:val="00BF2D5F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618D"/>
    <w:rsid w:val="00D13744"/>
    <w:rsid w:val="00D22D1B"/>
    <w:rsid w:val="00D37E22"/>
    <w:rsid w:val="00D6683F"/>
    <w:rsid w:val="00D77EF2"/>
    <w:rsid w:val="00DA4F15"/>
    <w:rsid w:val="00DA68B5"/>
    <w:rsid w:val="00DD41BF"/>
    <w:rsid w:val="00DE242C"/>
    <w:rsid w:val="00DF3C0F"/>
    <w:rsid w:val="00DF6AAA"/>
    <w:rsid w:val="00E07490"/>
    <w:rsid w:val="00E43329"/>
    <w:rsid w:val="00E70227"/>
    <w:rsid w:val="00E92FC0"/>
    <w:rsid w:val="00E9787C"/>
    <w:rsid w:val="00EC268E"/>
    <w:rsid w:val="00ED6401"/>
    <w:rsid w:val="00EF4B39"/>
    <w:rsid w:val="00F11518"/>
    <w:rsid w:val="00F33235"/>
    <w:rsid w:val="00F36316"/>
    <w:rsid w:val="00F60A34"/>
    <w:rsid w:val="00F825B4"/>
    <w:rsid w:val="00F9757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35743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57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743C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743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743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743C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35743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57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743C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743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743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743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tefan%20Johner\Dropbox\BFH\de_Skript-Bericht_mit_Titelbil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</Template>
  <TotalTime>0</TotalTime>
  <Pages>4</Pages>
  <Words>495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3609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Johner</dc:creator>
  <cp:lastModifiedBy>Stefan Johner</cp:lastModifiedBy>
  <cp:revision>3</cp:revision>
  <cp:lastPrinted>2013-07-05T08:55:00Z</cp:lastPrinted>
  <dcterms:created xsi:type="dcterms:W3CDTF">2014-10-10T05:37:00Z</dcterms:created>
  <dcterms:modified xsi:type="dcterms:W3CDTF">2014-10-10T09:14:00Z</dcterms:modified>
</cp:coreProperties>
</file>